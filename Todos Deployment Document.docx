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DD" w:rsidRPr="00C36BD0" w:rsidRDefault="00EA1CC8">
      <w:pPr>
        <w:pStyle w:val="Title"/>
        <w:rPr>
          <w:color w:val="00B0F0"/>
        </w:rPr>
      </w:pPr>
      <w:r w:rsidRPr="00C36BD0">
        <w:rPr>
          <w:color w:val="00B0F0"/>
        </w:rPr>
        <w:t xml:space="preserve">DEPLOY DOCUMENT – </w:t>
      </w:r>
      <w:proofErr w:type="spellStart"/>
      <w:r w:rsidR="00622493">
        <w:rPr>
          <w:color w:val="00B0F0"/>
        </w:rPr>
        <w:t>Todos</w:t>
      </w:r>
      <w:proofErr w:type="spellEnd"/>
      <w:r w:rsidRPr="00C36BD0">
        <w:rPr>
          <w:color w:val="00B0F0"/>
        </w:rPr>
        <w:t xml:space="preserve"> </w:t>
      </w:r>
    </w:p>
    <w:p w:rsidR="00943BDD" w:rsidRDefault="00EA1CC8">
      <w:pPr>
        <w:pStyle w:val="Heading1"/>
      </w:pPr>
      <w:r>
        <w:t>OVERVIEW</w:t>
      </w:r>
    </w:p>
    <w:p w:rsidR="00EA1CC8" w:rsidRDefault="00B95FB5" w:rsidP="00C36BD0">
      <w:pPr>
        <w:ind w:firstLine="43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r w:rsidR="006C1A6F">
        <w:rPr>
          <w:rFonts w:ascii="Times New Roman" w:hAnsi="Times New Roman" w:cs="Times New Roman"/>
        </w:rPr>
        <w:t>s</w:t>
      </w:r>
      <w:proofErr w:type="spellEnd"/>
      <w:r w:rsidR="00EA1CC8" w:rsidRPr="00970014">
        <w:rPr>
          <w:rFonts w:ascii="Times New Roman" w:hAnsi="Times New Roman" w:cs="Times New Roman"/>
        </w:rPr>
        <w:t xml:space="preserve"> project is a</w:t>
      </w:r>
      <w:r>
        <w:rPr>
          <w:rFonts w:ascii="Times New Roman" w:hAnsi="Times New Roman" w:cs="Times New Roman"/>
        </w:rPr>
        <w:t>n online</w:t>
      </w:r>
      <w:r w:rsidR="00EA1CC8" w:rsidRPr="00970014">
        <w:rPr>
          <w:rFonts w:ascii="Times New Roman" w:hAnsi="Times New Roman" w:cs="Times New Roman"/>
        </w:rPr>
        <w:t xml:space="preserve"> Single Page App written in </w:t>
      </w:r>
      <w:r w:rsidR="00824849">
        <w:rPr>
          <w:rFonts w:ascii="Times New Roman" w:hAnsi="Times New Roman" w:cs="Times New Roman"/>
        </w:rPr>
        <w:t>MEAN</w:t>
      </w:r>
      <w:r w:rsidR="00EA1CC8" w:rsidRPr="00970014">
        <w:rPr>
          <w:rFonts w:ascii="Times New Roman" w:hAnsi="Times New Roman" w:cs="Times New Roman"/>
        </w:rPr>
        <w:t>. This document guide</w:t>
      </w:r>
      <w:r w:rsidR="00C36BD0">
        <w:rPr>
          <w:rFonts w:ascii="Times New Roman" w:hAnsi="Times New Roman" w:cs="Times New Roman"/>
        </w:rPr>
        <w:t>s</w:t>
      </w:r>
      <w:r w:rsidR="00EA1CC8" w:rsidRPr="00970014">
        <w:rPr>
          <w:rFonts w:ascii="Times New Roman" w:hAnsi="Times New Roman" w:cs="Times New Roman"/>
        </w:rPr>
        <w:t xml:space="preserve"> how to set up and run the </w:t>
      </w:r>
      <w:proofErr w:type="spellStart"/>
      <w:r w:rsidR="00286D63">
        <w:rPr>
          <w:rFonts w:ascii="Times New Roman" w:hAnsi="Times New Roman" w:cs="Times New Roman"/>
        </w:rPr>
        <w:t>Todo</w:t>
      </w:r>
      <w:proofErr w:type="spellEnd"/>
      <w:r w:rsidR="00EA1CC8" w:rsidRPr="00970014">
        <w:rPr>
          <w:rFonts w:ascii="Times New Roman" w:hAnsi="Times New Roman" w:cs="Times New Roman"/>
        </w:rPr>
        <w:t xml:space="preserve"> Project on server.</w:t>
      </w:r>
    </w:p>
    <w:p w:rsidR="00EA1CC8" w:rsidRPr="00EA1CC8" w:rsidRDefault="00EA1CC8" w:rsidP="00EA1CC8">
      <w:pPr>
        <w:pStyle w:val="Heading1"/>
        <w:rPr>
          <w:rFonts w:cs="Times New Roman"/>
          <w:sz w:val="22"/>
          <w:szCs w:val="22"/>
        </w:rPr>
      </w:pPr>
      <w:r w:rsidRPr="00EA1CC8">
        <w:rPr>
          <w:rFonts w:cs="Times New Roman"/>
        </w:rPr>
        <w:t>Prerequisite software</w:t>
      </w:r>
      <w:r w:rsidRPr="00EA1CC8">
        <w:rPr>
          <w:rFonts w:cs="Times New Roman"/>
          <w:sz w:val="22"/>
          <w:szCs w:val="22"/>
        </w:rPr>
        <w:t>:</w:t>
      </w:r>
    </w:p>
    <w:p w:rsidR="00943BDD" w:rsidRDefault="00EA1CC8" w:rsidP="00EA1CC8">
      <w:pPr>
        <w:pStyle w:val="ListParagraph"/>
        <w:numPr>
          <w:ilvl w:val="0"/>
          <w:numId w:val="13"/>
        </w:numPr>
      </w:pPr>
      <w:proofErr w:type="spellStart"/>
      <w:r>
        <w:t>NodeJS</w:t>
      </w:r>
      <w:proofErr w:type="spellEnd"/>
      <w:r>
        <w:t xml:space="preserve"> (version 0.12.6): </w:t>
      </w:r>
      <w:proofErr w:type="spellStart"/>
      <w:r w:rsidRPr="00EA1CC8">
        <w:t>NodeJs</w:t>
      </w:r>
      <w:proofErr w:type="spellEnd"/>
      <w:r w:rsidRPr="00EA1CC8">
        <w:t xml:space="preserve"> is a platform built on Chrome's JavaScript runtime for easily building fast, scalable network applications. In this project, </w:t>
      </w:r>
      <w:proofErr w:type="spellStart"/>
      <w:r w:rsidRPr="00EA1CC8">
        <w:t>nodejs</w:t>
      </w:r>
      <w:proofErr w:type="spellEnd"/>
      <w:r w:rsidRPr="00EA1CC8">
        <w:t xml:space="preserve"> has the role as server.</w:t>
      </w:r>
    </w:p>
    <w:p w:rsidR="00EA1CC8" w:rsidRPr="00EA1CC8" w:rsidRDefault="00EA1CC8" w:rsidP="00EA1CC8">
      <w:pPr>
        <w:pStyle w:val="ListParagraph"/>
        <w:numPr>
          <w:ilvl w:val="0"/>
          <w:numId w:val="13"/>
        </w:numPr>
      </w:pPr>
      <w:proofErr w:type="spellStart"/>
      <w:r>
        <w:t>MongoDB</w:t>
      </w:r>
      <w:proofErr w:type="spellEnd"/>
      <w:r>
        <w:t xml:space="preserve"> (</w:t>
      </w:r>
      <w:r w:rsidRPr="00970014">
        <w:rPr>
          <w:rFonts w:ascii="Times New Roman" w:hAnsi="Times New Roman" w:cs="Times New Roman"/>
        </w:rPr>
        <w:t xml:space="preserve">version </w:t>
      </w:r>
      <w:r w:rsidRPr="00970014">
        <w:rPr>
          <w:rFonts w:ascii="Times New Roman" w:hAnsi="Times New Roman" w:cs="Times New Roman"/>
          <w:bCs/>
          <w:color w:val="000000"/>
        </w:rPr>
        <w:t>3.0.4</w:t>
      </w:r>
      <w:r>
        <w:rPr>
          <w:rFonts w:ascii="Times New Roman" w:hAnsi="Times New Roman" w:cs="Times New Roman"/>
          <w:bCs/>
          <w:color w:val="000000"/>
        </w:rPr>
        <w:t xml:space="preserve">): </w:t>
      </w:r>
      <w:r w:rsidRPr="00EA1CC8">
        <w:rPr>
          <w:rFonts w:ascii="Times New Roman" w:hAnsi="Times New Roman" w:cs="Times New Roman"/>
          <w:bCs/>
          <w:color w:val="000000"/>
        </w:rPr>
        <w:t>NOSQL database for storing the data</w:t>
      </w:r>
      <w:r>
        <w:rPr>
          <w:rFonts w:ascii="Times New Roman" w:hAnsi="Times New Roman" w:cs="Times New Roman"/>
          <w:bCs/>
          <w:color w:val="000000"/>
        </w:rPr>
        <w:t>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 w:rsidRPr="00EA1CC8">
        <w:t xml:space="preserve">In order to run this website, we need some dependencies modules running in node for live and </w:t>
      </w:r>
      <w:proofErr w:type="spellStart"/>
      <w:r w:rsidRPr="00EA1CC8">
        <w:t>dev</w:t>
      </w:r>
      <w:proofErr w:type="spellEnd"/>
    </w:p>
    <w:p w:rsidR="00EA1CC8" w:rsidRDefault="00EA1CC8" w:rsidP="00EA1CC8">
      <w:pPr>
        <w:pStyle w:val="Heading1"/>
      </w:pPr>
      <w:r w:rsidRPr="00EA1CC8">
        <w:t>Installation and configuration of the database software</w:t>
      </w:r>
    </w:p>
    <w:p w:rsidR="00EA1CC8" w:rsidRDefault="00EA1CC8" w:rsidP="00EA1CC8">
      <w:r>
        <w:t>Once the Mongo software is downloaded and installed (t</w:t>
      </w:r>
      <w:r w:rsidRPr="00EA1CC8">
        <w:t xml:space="preserve">hese instructions assume that you have </w:t>
      </w:r>
      <w:r>
        <w:t xml:space="preserve">installed </w:t>
      </w:r>
      <w:proofErr w:type="spellStart"/>
      <w:r>
        <w:t>MongoDB</w:t>
      </w:r>
      <w:proofErr w:type="spellEnd"/>
      <w:r>
        <w:t xml:space="preserve"> to C:\mongodb).</w:t>
      </w:r>
    </w:p>
    <w:p w:rsidR="00EA1CC8" w:rsidRDefault="00EA1CC8" w:rsidP="00EA1CC8">
      <w:r>
        <w:t xml:space="preserve">Set up the </w:t>
      </w:r>
      <w:proofErr w:type="spellStart"/>
      <w:r>
        <w:t>MongoDB</w:t>
      </w:r>
      <w:proofErr w:type="spellEnd"/>
      <w:r>
        <w:t xml:space="preserve"> environment: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Locate to the drive C.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Create new data folder in drive C: C:\data\db</w:t>
      </w:r>
    </w:p>
    <w:p w:rsidR="00EA1CC8" w:rsidRDefault="00EA1CC8" w:rsidP="00EA1CC8">
      <w:pPr>
        <w:pStyle w:val="ListParagraph"/>
        <w:numPr>
          <w:ilvl w:val="0"/>
          <w:numId w:val="13"/>
        </w:numPr>
      </w:pPr>
      <w:r>
        <w:t>Open a Command Prompt and write these line into command prompt:</w:t>
      </w:r>
    </w:p>
    <w:p w:rsidR="00EA1CC8" w:rsidRPr="00B269F8" w:rsidRDefault="00EA1CC8" w:rsidP="00EA1CC8">
      <w:pPr>
        <w:pStyle w:val="ListParagraph"/>
        <w:rPr>
          <w:b/>
          <w:i/>
        </w:rPr>
      </w:pPr>
      <w:r w:rsidRPr="00B269F8">
        <w:rPr>
          <w:b/>
          <w:i/>
        </w:rPr>
        <w:t>Cd C:\</w:t>
      </w:r>
    </w:p>
    <w:p w:rsidR="00EA1CC8" w:rsidRPr="00B269F8" w:rsidRDefault="00EA1CC8" w:rsidP="00EA1CC8">
      <w:pPr>
        <w:pStyle w:val="ListParagraph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mongodb</w:t>
      </w:r>
      <w:proofErr w:type="spellEnd"/>
      <w:r w:rsidR="00B445F3" w:rsidRPr="00B269F8">
        <w:rPr>
          <w:b/>
          <w:i/>
        </w:rPr>
        <w:t>\bin</w:t>
      </w:r>
    </w:p>
    <w:p w:rsidR="00B445F3" w:rsidRPr="00B269F8" w:rsidRDefault="00B445F3" w:rsidP="00EA1CC8">
      <w:pPr>
        <w:pStyle w:val="ListParagraph"/>
        <w:rPr>
          <w:b/>
          <w:i/>
        </w:rPr>
      </w:pPr>
      <w:r w:rsidRPr="00B269F8">
        <w:rPr>
          <w:b/>
          <w:i/>
        </w:rPr>
        <w:t>mongod.exe</w:t>
      </w:r>
    </w:p>
    <w:p w:rsidR="00B445F3" w:rsidRPr="00B269F8" w:rsidRDefault="00B445F3" w:rsidP="00B445F3">
      <w:pPr>
        <w:pStyle w:val="ListParagraph"/>
        <w:numPr>
          <w:ilvl w:val="0"/>
          <w:numId w:val="13"/>
        </w:numPr>
        <w:rPr>
          <w:i/>
        </w:rPr>
      </w:pPr>
      <w:r>
        <w:t xml:space="preserve">This will start the mongo database and the data will be store in the folder: </w:t>
      </w:r>
      <w:r w:rsidRPr="00B269F8">
        <w:rPr>
          <w:i/>
        </w:rPr>
        <w:t>C:\data\db\&lt;your database&gt;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Keep this Command Prompt running and open another CMD</w:t>
      </w:r>
      <w:r w:rsidR="00C36BD0">
        <w:t>.</w:t>
      </w:r>
    </w:p>
    <w:p w:rsidR="00B445F3" w:rsidRDefault="00B445F3" w:rsidP="00B445F3">
      <w:pPr>
        <w:pStyle w:val="Heading1"/>
      </w:pPr>
      <w:r w:rsidRPr="00B445F3">
        <w:t>Installation and configuration of the Node</w:t>
      </w:r>
    </w:p>
    <w:p w:rsidR="00B445F3" w:rsidRDefault="00B445F3" w:rsidP="00B445F3">
      <w:r>
        <w:t xml:space="preserve">One the </w:t>
      </w:r>
      <w:proofErr w:type="spellStart"/>
      <w:r>
        <w:t>NodeJS</w:t>
      </w:r>
      <w:proofErr w:type="spellEnd"/>
      <w:r>
        <w:t xml:space="preserve"> software is downloaded and installed (these instruction assume that you have installed </w:t>
      </w:r>
      <w:proofErr w:type="spellStart"/>
      <w:r>
        <w:t>NodeJS</w:t>
      </w:r>
      <w:proofErr w:type="spellEnd"/>
      <w:r>
        <w:t xml:space="preserve"> with the default setting in C:\nodejs).</w:t>
      </w:r>
    </w:p>
    <w:p w:rsidR="00B445F3" w:rsidRDefault="00B445F3" w:rsidP="00B445F3">
      <w:r>
        <w:t xml:space="preserve">Set up the </w:t>
      </w:r>
      <w:proofErr w:type="spellStart"/>
      <w:r>
        <w:t>NodeJS</w:t>
      </w:r>
      <w:proofErr w:type="spellEnd"/>
      <w:r>
        <w:t xml:space="preserve"> environment: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Assume that you have sa</w:t>
      </w:r>
      <w:r w:rsidR="006D3143">
        <w:t xml:space="preserve">ved the project in the drive </w:t>
      </w:r>
      <w:r>
        <w:t>C:\</w:t>
      </w:r>
      <w:r w:rsidR="00A16003">
        <w:t>MEAN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Open a Command Prompt and write the following lines:</w:t>
      </w:r>
    </w:p>
    <w:p w:rsidR="00B445F3" w:rsidRPr="00B269F8" w:rsidRDefault="00B445F3" w:rsidP="005B1BA3">
      <w:pPr>
        <w:pStyle w:val="ListParagraph"/>
        <w:rPr>
          <w:b/>
          <w:i/>
        </w:rPr>
      </w:pPr>
      <w:r w:rsidRPr="00B269F8">
        <w:rPr>
          <w:b/>
          <w:i/>
        </w:rPr>
        <w:t>Cd C:\</w:t>
      </w:r>
    </w:p>
    <w:p w:rsidR="00B445F3" w:rsidRPr="00B269F8" w:rsidRDefault="00B445F3" w:rsidP="00B445F3">
      <w:pPr>
        <w:pStyle w:val="ListParagraph"/>
        <w:rPr>
          <w:b/>
          <w:i/>
        </w:rPr>
      </w:pPr>
      <w:r w:rsidRPr="00B269F8">
        <w:rPr>
          <w:b/>
          <w:i/>
        </w:rPr>
        <w:t xml:space="preserve">Cd </w:t>
      </w:r>
      <w:r w:rsidR="00A16003">
        <w:rPr>
          <w:b/>
          <w:i/>
        </w:rPr>
        <w:t>MEAN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lastRenderedPageBreak/>
        <w:t>Install all dependencies for node by writing this command in CMD:</w:t>
      </w:r>
    </w:p>
    <w:p w:rsidR="00B445F3" w:rsidRPr="00B269F8" w:rsidRDefault="00B445F3" w:rsidP="00B445F3">
      <w:pPr>
        <w:pStyle w:val="ListParagraph"/>
        <w:rPr>
          <w:b/>
          <w:i/>
        </w:rPr>
      </w:pPr>
      <w:proofErr w:type="spellStart"/>
      <w:proofErr w:type="gramStart"/>
      <w:r w:rsidRPr="00B269F8">
        <w:rPr>
          <w:b/>
          <w:i/>
        </w:rPr>
        <w:t>npm</w:t>
      </w:r>
      <w:proofErr w:type="spellEnd"/>
      <w:proofErr w:type="gramEnd"/>
      <w:r w:rsidRPr="00B269F8">
        <w:rPr>
          <w:b/>
          <w:i/>
        </w:rPr>
        <w:t xml:space="preserve"> install</w:t>
      </w:r>
    </w:p>
    <w:p w:rsidR="00B445F3" w:rsidRDefault="00B445F3" w:rsidP="00B445F3">
      <w:pPr>
        <w:pStyle w:val="ListParagraph"/>
        <w:numPr>
          <w:ilvl w:val="0"/>
          <w:numId w:val="13"/>
        </w:numPr>
      </w:pPr>
      <w:r>
        <w:t>Install bower for node by writing this command in CMD.</w:t>
      </w:r>
    </w:p>
    <w:p w:rsidR="00B445F3" w:rsidRPr="00B269F8" w:rsidRDefault="00B445F3" w:rsidP="00B445F3">
      <w:pPr>
        <w:pStyle w:val="ListParagraph"/>
        <w:rPr>
          <w:b/>
          <w:i/>
        </w:rPr>
      </w:pPr>
      <w:proofErr w:type="spellStart"/>
      <w:proofErr w:type="gramStart"/>
      <w:r w:rsidRPr="00B269F8">
        <w:rPr>
          <w:b/>
          <w:i/>
        </w:rPr>
        <w:t>npm</w:t>
      </w:r>
      <w:proofErr w:type="spellEnd"/>
      <w:proofErr w:type="gramEnd"/>
      <w:r w:rsidRPr="00B269F8">
        <w:rPr>
          <w:b/>
          <w:i/>
        </w:rPr>
        <w:t xml:space="preserve"> install –g bower</w:t>
      </w:r>
    </w:p>
    <w:p w:rsidR="00B445F3" w:rsidRPr="005B1BA3" w:rsidRDefault="005B1BA3" w:rsidP="00B445F3">
      <w:pPr>
        <w:pStyle w:val="ListParagraph"/>
        <w:numPr>
          <w:ilvl w:val="0"/>
          <w:numId w:val="13"/>
        </w:numPr>
      </w:pPr>
      <w:r w:rsidRPr="00970014">
        <w:rPr>
          <w:rFonts w:ascii="Times New Roman" w:hAnsi="Times New Roman" w:cs="Times New Roman"/>
        </w:rPr>
        <w:t>Install all dependencies for bower</w:t>
      </w:r>
      <w:r>
        <w:rPr>
          <w:rFonts w:ascii="Times New Roman" w:hAnsi="Times New Roman" w:cs="Times New Roman"/>
        </w:rPr>
        <w:t xml:space="preserve"> by writing this command in CMD:</w:t>
      </w:r>
    </w:p>
    <w:p w:rsidR="005B1BA3" w:rsidRPr="00B269F8" w:rsidRDefault="005B1BA3" w:rsidP="005B1BA3">
      <w:pPr>
        <w:pStyle w:val="ListParagraph"/>
        <w:rPr>
          <w:b/>
          <w:i/>
        </w:rPr>
      </w:pPr>
      <w:proofErr w:type="gramStart"/>
      <w:r w:rsidRPr="00B269F8">
        <w:rPr>
          <w:b/>
          <w:i/>
        </w:rPr>
        <w:t>bower</w:t>
      </w:r>
      <w:proofErr w:type="gramEnd"/>
      <w:r w:rsidRPr="00B269F8">
        <w:rPr>
          <w:b/>
          <w:i/>
        </w:rPr>
        <w:t xml:space="preserve"> install</w:t>
      </w:r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 w:rsidRPr="00970014">
        <w:rPr>
          <w:rFonts w:ascii="Times New Roman" w:eastAsia="Times New Roman" w:hAnsi="Times New Roman" w:cs="Times New Roman"/>
        </w:rPr>
        <w:t xml:space="preserve">Install </w:t>
      </w:r>
      <w:proofErr w:type="spellStart"/>
      <w:r w:rsidRPr="00970014">
        <w:rPr>
          <w:rFonts w:ascii="Times New Roman" w:eastAsia="Times New Roman" w:hAnsi="Times New Roman" w:cs="Times New Roman"/>
        </w:rPr>
        <w:t>multer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 w:rsidRPr="00970014">
        <w:rPr>
          <w:rFonts w:ascii="Times New Roman" w:eastAsia="Times New Roman" w:hAnsi="Times New Roman" w:cs="Times New Roman"/>
        </w:rPr>
        <w:t>a third-party for saving image to server</w:t>
      </w:r>
      <w:r>
        <w:rPr>
          <w:rFonts w:ascii="Times New Roman" w:eastAsia="Times New Roman" w:hAnsi="Times New Roman" w:cs="Times New Roman"/>
        </w:rPr>
        <w:t>) by writing this command in CMD:</w:t>
      </w:r>
    </w:p>
    <w:p w:rsidR="005B1BA3" w:rsidRPr="00B269F8" w:rsidRDefault="005B1BA3" w:rsidP="005B1BA3">
      <w:pPr>
        <w:pStyle w:val="ListParagraph"/>
        <w:rPr>
          <w:rFonts w:ascii="Times New Roman" w:eastAsia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eastAsia="Times New Roman" w:hAnsi="Times New Roman" w:cs="Times New Roman"/>
          <w:b/>
          <w:i/>
        </w:rPr>
        <w:t>npm</w:t>
      </w:r>
      <w:proofErr w:type="spellEnd"/>
      <w:proofErr w:type="gramEnd"/>
      <w:r w:rsidRPr="00B269F8">
        <w:rPr>
          <w:rFonts w:ascii="Times New Roman" w:eastAsia="Times New Roman" w:hAnsi="Times New Roman" w:cs="Times New Roman"/>
          <w:b/>
          <w:i/>
        </w:rPr>
        <w:t xml:space="preserve"> install </w:t>
      </w:r>
      <w:proofErr w:type="spellStart"/>
      <w:r w:rsidRPr="00B269F8">
        <w:rPr>
          <w:rFonts w:ascii="Times New Roman" w:eastAsia="Times New Roman" w:hAnsi="Times New Roman" w:cs="Times New Roman"/>
          <w:b/>
          <w:i/>
        </w:rPr>
        <w:t>multer</w:t>
      </w:r>
      <w:proofErr w:type="spellEnd"/>
      <w:r w:rsidRPr="00B269F8">
        <w:rPr>
          <w:rFonts w:ascii="Times New Roman" w:eastAsia="Times New Roman" w:hAnsi="Times New Roman" w:cs="Times New Roman"/>
          <w:b/>
          <w:i/>
        </w:rPr>
        <w:t xml:space="preserve"> –save-</w:t>
      </w:r>
      <w:proofErr w:type="spellStart"/>
      <w:r w:rsidRPr="00B269F8">
        <w:rPr>
          <w:rFonts w:ascii="Times New Roman" w:eastAsia="Times New Roman" w:hAnsi="Times New Roman" w:cs="Times New Roman"/>
          <w:b/>
          <w:i/>
        </w:rPr>
        <w:t>dev</w:t>
      </w:r>
      <w:proofErr w:type="spellEnd"/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Install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nodemon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(</w:t>
      </w:r>
      <w:r w:rsidRPr="00970014">
        <w:rPr>
          <w:rFonts w:ascii="Times New Roman" w:hAnsi="Times New Roman" w:cs="Times New Roman"/>
        </w:rPr>
        <w:t xml:space="preserve">a third-party for starting </w:t>
      </w:r>
      <w:proofErr w:type="spellStart"/>
      <w:r w:rsidRPr="00970014">
        <w:rPr>
          <w:rFonts w:ascii="Times New Roman" w:hAnsi="Times New Roman" w:cs="Times New Roman"/>
        </w:rPr>
        <w:t>nodejs</w:t>
      </w:r>
      <w:proofErr w:type="spellEnd"/>
      <w:r w:rsidRPr="00970014">
        <w:rPr>
          <w:rFonts w:ascii="Times New Roman" w:hAnsi="Times New Roman" w:cs="Times New Roman"/>
        </w:rPr>
        <w:t xml:space="preserve"> and automatically start server when there is changes on server</w:t>
      </w:r>
      <w:r>
        <w:rPr>
          <w:rFonts w:ascii="Times New Roman" w:hAnsi="Times New Roman" w:cs="Times New Roman"/>
        </w:rPr>
        <w:t>) by writing this command in CMD</w:t>
      </w:r>
    </w:p>
    <w:p w:rsidR="005B1BA3" w:rsidRPr="00B269F8" w:rsidRDefault="005B1BA3" w:rsidP="005B1BA3">
      <w:pPr>
        <w:pStyle w:val="ListParagraph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hAnsi="Times New Roman" w:cs="Times New Roman"/>
          <w:b/>
          <w:i/>
        </w:rPr>
        <w:t>npm</w:t>
      </w:r>
      <w:proofErr w:type="spellEnd"/>
      <w:proofErr w:type="gramEnd"/>
      <w:r w:rsidRPr="00B269F8">
        <w:rPr>
          <w:rFonts w:ascii="Times New Roman" w:hAnsi="Times New Roman" w:cs="Times New Roman"/>
          <w:b/>
          <w:i/>
        </w:rPr>
        <w:t xml:space="preserve"> install -g </w:t>
      </w:r>
      <w:proofErr w:type="spellStart"/>
      <w:r w:rsidRPr="00B269F8">
        <w:rPr>
          <w:rFonts w:ascii="Times New Roman" w:hAnsi="Times New Roman" w:cs="Times New Roman"/>
          <w:b/>
          <w:i/>
        </w:rPr>
        <w:t>nodemon</w:t>
      </w:r>
      <w:proofErr w:type="spellEnd"/>
    </w:p>
    <w:p w:rsidR="005B1BA3" w:rsidRPr="005B1BA3" w:rsidRDefault="005B1BA3" w:rsidP="005B1BA3">
      <w:pPr>
        <w:pStyle w:val="ListParagraph"/>
        <w:numPr>
          <w:ilvl w:val="0"/>
          <w:numId w:val="13"/>
        </w:numPr>
        <w:rPr>
          <w:rFonts w:ascii="Times New Roman" w:eastAsiaTheme="minorHAnsi" w:hAnsi="Times New Roman" w:cs="Times New Roman"/>
        </w:rPr>
      </w:pPr>
      <w:r>
        <w:rPr>
          <w:rFonts w:ascii="Times New Roman" w:hAnsi="Times New Roman" w:cs="Times New Roman"/>
        </w:rPr>
        <w:t>Start the website by writing this command in CMD:</w:t>
      </w:r>
    </w:p>
    <w:p w:rsidR="005B1BA3" w:rsidRPr="00B269F8" w:rsidRDefault="005B1BA3" w:rsidP="005B1BA3">
      <w:pPr>
        <w:ind w:firstLine="708"/>
        <w:rPr>
          <w:rFonts w:ascii="Times New Roman" w:hAnsi="Times New Roman" w:cs="Times New Roman"/>
          <w:b/>
          <w:i/>
        </w:rPr>
      </w:pPr>
      <w:proofErr w:type="spellStart"/>
      <w:proofErr w:type="gramStart"/>
      <w:r w:rsidRPr="00B269F8">
        <w:rPr>
          <w:rFonts w:ascii="Times New Roman" w:hAnsi="Times New Roman" w:cs="Times New Roman"/>
          <w:b/>
          <w:i/>
        </w:rPr>
        <w:t>nodemon</w:t>
      </w:r>
      <w:proofErr w:type="spellEnd"/>
      <w:proofErr w:type="gramEnd"/>
      <w:r w:rsidRPr="00B269F8">
        <w:rPr>
          <w:rFonts w:ascii="Times New Roman" w:hAnsi="Times New Roman" w:cs="Times New Roman"/>
          <w:b/>
          <w:i/>
        </w:rPr>
        <w:t xml:space="preserve"> server\app.js</w:t>
      </w:r>
    </w:p>
    <w:p w:rsidR="005B1BA3" w:rsidRPr="005B1BA3" w:rsidRDefault="005B1BA3" w:rsidP="005B1BA3">
      <w:pPr>
        <w:pStyle w:val="Heading1"/>
      </w:pPr>
      <w:r>
        <w:t>RUN THE WEBSITE:</w:t>
      </w:r>
    </w:p>
    <w:p w:rsidR="00C36BD0" w:rsidRDefault="00C36BD0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Keep the command prompt starting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and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NodeJS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run.</w:t>
      </w:r>
    </w:p>
    <w:p w:rsidR="000D101C" w:rsidRDefault="000D101C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If you have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shutdown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or restart the server. You can start the website again by open running again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first and then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NodeJS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by writing these command line in two CMDs: (All the command lines assume that you have install the </w:t>
      </w:r>
      <w:proofErr w:type="spellStart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MongoDB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in </w:t>
      </w: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C:\mongodb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and </w:t>
      </w:r>
      <w:proofErr w:type="spellStart"/>
      <w:r w:rsidR="00A052D5">
        <w:rPr>
          <w:rStyle w:val="HTMLCode"/>
          <w:rFonts w:ascii="Times New Roman" w:eastAsiaTheme="minorHAnsi" w:hAnsi="Times New Roman" w:cs="Times New Roman"/>
          <w:sz w:val="22"/>
          <w:szCs w:val="22"/>
        </w:rPr>
        <w:t>Todos</w:t>
      </w:r>
      <w:proofErr w:type="spellEnd"/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in </w:t>
      </w: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</w:t>
      </w:r>
      <w:r w:rsidR="00375853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MEAN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</w:p>
    <w:p w:rsidR="000D101C" w:rsidRDefault="000D101C" w:rsidP="000D101C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CMD1:</w:t>
      </w:r>
    </w:p>
    <w:p w:rsidR="000D101C" w:rsidRPr="00B269F8" w:rsidRDefault="000D101C" w:rsidP="000D101C">
      <w:pPr>
        <w:pStyle w:val="ListParagraph"/>
        <w:rPr>
          <w:b/>
          <w:i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ab/>
      </w:r>
      <w:r w:rsidRPr="00B269F8">
        <w:rPr>
          <w:b/>
          <w:i/>
        </w:rPr>
        <w:t>Cd C:\</w:t>
      </w:r>
    </w:p>
    <w:p w:rsidR="000D101C" w:rsidRPr="00B269F8" w:rsidRDefault="000D101C" w:rsidP="000D101C">
      <w:pPr>
        <w:pStyle w:val="ListParagraph"/>
        <w:ind w:firstLine="696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mongodb</w:t>
      </w:r>
      <w:proofErr w:type="spellEnd"/>
      <w:r w:rsidRPr="00B269F8">
        <w:rPr>
          <w:b/>
          <w:i/>
        </w:rPr>
        <w:t>\bin</w:t>
      </w:r>
    </w:p>
    <w:p w:rsidR="000D101C" w:rsidRPr="00B269F8" w:rsidRDefault="000D101C" w:rsidP="000D101C">
      <w:pPr>
        <w:pStyle w:val="ListParagraph"/>
        <w:ind w:firstLine="696"/>
        <w:rPr>
          <w:b/>
          <w:i/>
        </w:rPr>
      </w:pPr>
      <w:r w:rsidRPr="00B269F8">
        <w:rPr>
          <w:b/>
          <w:i/>
        </w:rPr>
        <w:t xml:space="preserve">Cd </w:t>
      </w:r>
      <w:proofErr w:type="spellStart"/>
      <w:r w:rsidRPr="00B269F8">
        <w:rPr>
          <w:b/>
          <w:i/>
        </w:rPr>
        <w:t>mongod</w:t>
      </w:r>
      <w:bookmarkStart w:id="0" w:name="_GoBack"/>
      <w:bookmarkEnd w:id="0"/>
      <w:proofErr w:type="spellEnd"/>
    </w:p>
    <w:p w:rsidR="000D101C" w:rsidRDefault="000D101C" w:rsidP="000D101C">
      <w:r>
        <w:tab/>
        <w:t>CMD2:</w:t>
      </w:r>
    </w:p>
    <w:p w:rsidR="000D101C" w:rsidRPr="00B269F8" w:rsidRDefault="000D101C" w:rsidP="000D101C">
      <w:pPr>
        <w:rPr>
          <w:b/>
          <w:i/>
        </w:rPr>
      </w:pPr>
      <w:r>
        <w:tab/>
      </w:r>
      <w:r>
        <w:tab/>
      </w:r>
      <w:r w:rsidRPr="00B269F8">
        <w:rPr>
          <w:b/>
          <w:i/>
        </w:rPr>
        <w:t>Cd C:\</w:t>
      </w:r>
    </w:p>
    <w:p w:rsidR="000D101C" w:rsidRPr="00B269F8" w:rsidRDefault="000D101C" w:rsidP="000D101C">
      <w:pPr>
        <w:rPr>
          <w:b/>
          <w:i/>
        </w:rPr>
      </w:pPr>
      <w:r w:rsidRPr="00B269F8">
        <w:rPr>
          <w:b/>
          <w:i/>
        </w:rPr>
        <w:tab/>
      </w:r>
      <w:r w:rsidRPr="00B269F8">
        <w:rPr>
          <w:b/>
          <w:i/>
        </w:rPr>
        <w:tab/>
        <w:t xml:space="preserve">Cd </w:t>
      </w:r>
      <w:r w:rsidR="00A16003">
        <w:rPr>
          <w:b/>
          <w:i/>
        </w:rPr>
        <w:t>MEAN</w:t>
      </w:r>
    </w:p>
    <w:p w:rsidR="000D101C" w:rsidRPr="00B269F8" w:rsidRDefault="000D101C" w:rsidP="000D101C">
      <w:pPr>
        <w:rPr>
          <w:b/>
          <w:i/>
        </w:rPr>
      </w:pPr>
      <w:r w:rsidRPr="00B269F8">
        <w:rPr>
          <w:b/>
          <w:i/>
        </w:rPr>
        <w:tab/>
      </w:r>
      <w:r w:rsidRPr="00B269F8">
        <w:rPr>
          <w:b/>
          <w:i/>
        </w:rPr>
        <w:tab/>
      </w:r>
      <w:proofErr w:type="spellStart"/>
      <w:proofErr w:type="gramStart"/>
      <w:r w:rsidRPr="00B269F8">
        <w:rPr>
          <w:b/>
          <w:i/>
        </w:rPr>
        <w:t>nodemon</w:t>
      </w:r>
      <w:proofErr w:type="spellEnd"/>
      <w:proofErr w:type="gramEnd"/>
      <w:r w:rsidRPr="00B269F8">
        <w:rPr>
          <w:b/>
          <w:i/>
        </w:rPr>
        <w:t xml:space="preserve"> server\app.js</w:t>
      </w:r>
    </w:p>
    <w:p w:rsidR="00C36BD0" w:rsidRDefault="00C36BD0" w:rsidP="000D101C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After this point, </w:t>
      </w:r>
      <w:r w:rsidR="005B1BA3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this web has run and can be launched by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brow</w:t>
      </w:r>
      <w:r w:rsidR="000D101C">
        <w:rPr>
          <w:rStyle w:val="HTMLCode"/>
          <w:rFonts w:ascii="Times New Roman" w:eastAsiaTheme="minorHAnsi" w:hAnsi="Times New Roman" w:cs="Times New Roman"/>
          <w:sz w:val="22"/>
          <w:szCs w:val="22"/>
        </w:rPr>
        <w:t>s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ing to the address: </w:t>
      </w:r>
    </w:p>
    <w:p w:rsidR="005B1BA3" w:rsidRDefault="00375853" w:rsidP="00C36BD0">
      <w:pPr>
        <w:pStyle w:val="ListParagraph"/>
        <w:ind w:firstLine="696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hyperlink r:id="rId6" w:history="1">
        <w:r w:rsidR="00407002" w:rsidRPr="00CE475C">
          <w:rPr>
            <w:rStyle w:val="Hyperlink"/>
            <w:rFonts w:ascii="Times New Roman" w:eastAsiaTheme="minorHAnsi" w:hAnsi="Times New Roman" w:cs="Times New Roman"/>
          </w:rPr>
          <w:t>http://localhost:3000</w:t>
        </w:r>
      </w:hyperlink>
      <w:r w:rsidR="005B1BA3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:rsidR="000D101C" w:rsidRDefault="00C36BD0" w:rsidP="00C36BD0">
      <w:pPr>
        <w:pStyle w:val="ListParagraph"/>
        <w:numPr>
          <w:ilvl w:val="0"/>
          <w:numId w:val="13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The data is saved and can be found in this folder: </w:t>
      </w:r>
    </w:p>
    <w:p w:rsidR="00C36BD0" w:rsidRPr="00B269F8" w:rsidRDefault="00C36BD0" w:rsidP="000D101C">
      <w:pPr>
        <w:ind w:left="720" w:firstLine="696"/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</w:pPr>
      <w:r w:rsidRPr="00B269F8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C:\data\db.</w:t>
      </w:r>
    </w:p>
    <w:p w:rsidR="00C36BD0" w:rsidRPr="00B269F8" w:rsidRDefault="00C36BD0" w:rsidP="00C36BD0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C36BD0" w:rsidRPr="00C36BD0" w:rsidRDefault="00C36BD0" w:rsidP="00C36BD0">
      <w:p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C36BD0" w:rsidRPr="005B1BA3" w:rsidRDefault="00C36BD0" w:rsidP="00C36BD0">
      <w:pPr>
        <w:pStyle w:val="ListParagraph"/>
        <w:ind w:firstLine="696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5B1BA3" w:rsidRPr="00B445F3" w:rsidRDefault="005B1BA3" w:rsidP="005B1BA3">
      <w:pPr>
        <w:pStyle w:val="ListParagraph"/>
      </w:pPr>
    </w:p>
    <w:sectPr w:rsidR="005B1BA3" w:rsidRPr="00B445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290145B"/>
    <w:multiLevelType w:val="hybridMultilevel"/>
    <w:tmpl w:val="551EC7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752E28"/>
    <w:multiLevelType w:val="hybridMultilevel"/>
    <w:tmpl w:val="1270BBF6"/>
    <w:lvl w:ilvl="0" w:tplc="7990F9A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1A0B63"/>
    <w:multiLevelType w:val="hybridMultilevel"/>
    <w:tmpl w:val="42C628F4"/>
    <w:lvl w:ilvl="0" w:tplc="8AD6C4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8"/>
    <w:rsid w:val="00023FE7"/>
    <w:rsid w:val="000D101C"/>
    <w:rsid w:val="00286D63"/>
    <w:rsid w:val="00375853"/>
    <w:rsid w:val="00407002"/>
    <w:rsid w:val="00432990"/>
    <w:rsid w:val="005B1BA3"/>
    <w:rsid w:val="00622493"/>
    <w:rsid w:val="006A09E9"/>
    <w:rsid w:val="006C1A6F"/>
    <w:rsid w:val="006D3143"/>
    <w:rsid w:val="00824849"/>
    <w:rsid w:val="00843FB4"/>
    <w:rsid w:val="00943BDD"/>
    <w:rsid w:val="009A7428"/>
    <w:rsid w:val="009E3001"/>
    <w:rsid w:val="00A052D5"/>
    <w:rsid w:val="00A16003"/>
    <w:rsid w:val="00AA07C1"/>
    <w:rsid w:val="00B269F8"/>
    <w:rsid w:val="00B445F3"/>
    <w:rsid w:val="00B95FB5"/>
    <w:rsid w:val="00BD6C0F"/>
    <w:rsid w:val="00C36BD0"/>
    <w:rsid w:val="00D94C10"/>
    <w:rsid w:val="00E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10C85-80F9-452D-BE94-37A26D99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B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BD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d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osdadmin</dc:creator>
  <cp:keywords/>
  <cp:lastModifiedBy>Nhat Van Minh</cp:lastModifiedBy>
  <cp:revision>23</cp:revision>
  <dcterms:created xsi:type="dcterms:W3CDTF">2015-07-15T10:00:00Z</dcterms:created>
  <dcterms:modified xsi:type="dcterms:W3CDTF">2015-07-16T03:49:00Z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